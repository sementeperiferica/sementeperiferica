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3190D2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C821A3F" w14:textId="21C54D8B" w:rsidR="005A7CE2" w:rsidRPr="005A7CE2" w:rsidRDefault="00D326A7" w:rsidP="005A7CE2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D326A7">
        <w:rPr>
          <w:rFonts w:ascii="Poppins" w:hAnsi="Poppins" w:cs="Poppins"/>
          <w:b/>
          <w:bCs/>
          <w:noProof/>
          <w:sz w:val="32"/>
          <w:szCs w:val="32"/>
        </w:rPr>
        <w:t xml:space="preserve">Índices de </w:t>
      </w:r>
      <w:r w:rsidR="004A503B">
        <w:rPr>
          <w:rFonts w:ascii="Poppins" w:hAnsi="Poppins" w:cs="Poppins"/>
          <w:b/>
          <w:bCs/>
          <w:noProof/>
          <w:sz w:val="32"/>
          <w:szCs w:val="32"/>
        </w:rPr>
        <w:t>l</w:t>
      </w:r>
      <w:r w:rsidR="004A503B" w:rsidRPr="00D326A7">
        <w:rPr>
          <w:rFonts w:ascii="Poppins" w:hAnsi="Poppins" w:cs="Poppins"/>
          <w:b/>
          <w:bCs/>
          <w:noProof/>
          <w:sz w:val="32"/>
          <w:szCs w:val="32"/>
        </w:rPr>
        <w:t xml:space="preserve">iquidez </w:t>
      </w:r>
      <w:r w:rsidRPr="00D326A7">
        <w:rPr>
          <w:rFonts w:ascii="Poppins" w:hAnsi="Poppins" w:cs="Poppins"/>
          <w:b/>
          <w:bCs/>
          <w:noProof/>
          <w:sz w:val="32"/>
          <w:szCs w:val="32"/>
        </w:rPr>
        <w:t xml:space="preserve">e </w:t>
      </w:r>
      <w:r w:rsidR="004A503B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="004A503B" w:rsidRPr="00D326A7">
        <w:rPr>
          <w:rFonts w:ascii="Poppins" w:hAnsi="Poppins" w:cs="Poppins"/>
          <w:b/>
          <w:bCs/>
          <w:noProof/>
          <w:sz w:val="32"/>
          <w:szCs w:val="32"/>
        </w:rPr>
        <w:t xml:space="preserve">ndividamento </w:t>
      </w:r>
    </w:p>
    <w:p w14:paraId="3EEC1905" w14:textId="22F6444E" w:rsidR="00262357" w:rsidRPr="00262357" w:rsidRDefault="00262357" w:rsidP="00262357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77777777" w:rsidR="00E227A8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3F0F9B0" w14:textId="77777777" w:rsidR="009B6E9D" w:rsidRPr="0083474B" w:rsidRDefault="009B6E9D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0E116F28" w14:textId="66F47CA1" w:rsidR="003A6FBA" w:rsidRPr="005D6C5F" w:rsidRDefault="003A6FBA" w:rsidP="005D6C5F">
      <w:pPr>
        <w:pStyle w:val="PargrafodaLista"/>
        <w:numPr>
          <w:ilvl w:val="0"/>
          <w:numId w:val="37"/>
        </w:numPr>
        <w:rPr>
          <w:rFonts w:ascii="Poppins Light" w:hAnsi="Poppins Light" w:cs="Poppins Light"/>
          <w:noProof/>
        </w:rPr>
      </w:pPr>
      <w:r w:rsidRPr="005D6C5F">
        <w:rPr>
          <w:rFonts w:ascii="Poppins Light" w:hAnsi="Poppins Light" w:cs="Poppins Light"/>
          <w:noProof/>
        </w:rPr>
        <w:t xml:space="preserve">Calcular </w:t>
      </w:r>
      <w:r w:rsidR="00D32627" w:rsidRPr="005D6C5F">
        <w:rPr>
          <w:rFonts w:ascii="Poppins Light" w:hAnsi="Poppins Light" w:cs="Poppins Light"/>
          <w:noProof/>
        </w:rPr>
        <w:t>indicadores financeiros essenciais, como liquidez corrente, liquidez seca, endividamento e composição do endividamento, com base no balanço patrimonial construído na atividade anterior</w:t>
      </w:r>
      <w:r w:rsidR="004A503B">
        <w:rPr>
          <w:rFonts w:ascii="Poppins Light" w:hAnsi="Poppins Light" w:cs="Poppins Light"/>
          <w:noProof/>
        </w:rPr>
        <w:t>.</w:t>
      </w:r>
    </w:p>
    <w:p w14:paraId="13D14D3F" w14:textId="6443303C" w:rsidR="001C4D65" w:rsidRPr="005D6C5F" w:rsidRDefault="003A6FBA" w:rsidP="005D6C5F">
      <w:pPr>
        <w:pStyle w:val="PargrafodaLista"/>
        <w:numPr>
          <w:ilvl w:val="0"/>
          <w:numId w:val="37"/>
        </w:numPr>
        <w:rPr>
          <w:rFonts w:ascii="Poppins Light" w:hAnsi="Poppins Light" w:cs="Poppins Light"/>
          <w:noProof/>
        </w:rPr>
      </w:pPr>
      <w:r w:rsidRPr="005D6C5F">
        <w:rPr>
          <w:rFonts w:ascii="Poppins Light" w:hAnsi="Poppins Light" w:cs="Poppins Light"/>
          <w:noProof/>
        </w:rPr>
        <w:t>A</w:t>
      </w:r>
      <w:r w:rsidR="00D32627" w:rsidRPr="005D6C5F">
        <w:rPr>
          <w:rFonts w:ascii="Poppins Light" w:hAnsi="Poppins Light" w:cs="Poppins Light"/>
          <w:noProof/>
        </w:rPr>
        <w:t xml:space="preserve">plicar fórmulas no Excel para automatizar </w:t>
      </w:r>
      <w:r w:rsidRPr="005D6C5F">
        <w:rPr>
          <w:rFonts w:ascii="Poppins Light" w:hAnsi="Poppins Light" w:cs="Poppins Light"/>
          <w:noProof/>
        </w:rPr>
        <w:t xml:space="preserve">os </w:t>
      </w:r>
      <w:r w:rsidR="00D32627" w:rsidRPr="005D6C5F">
        <w:rPr>
          <w:rFonts w:ascii="Poppins Light" w:hAnsi="Poppins Light" w:cs="Poppins Light"/>
          <w:noProof/>
        </w:rPr>
        <w:t>cálculos</w:t>
      </w:r>
      <w:r w:rsidR="00B55097" w:rsidRPr="005D6C5F">
        <w:rPr>
          <w:rFonts w:ascii="Poppins Light" w:hAnsi="Poppins Light" w:cs="Poppins Light"/>
          <w:noProof/>
        </w:rPr>
        <w:t>.</w:t>
      </w:r>
    </w:p>
    <w:p w14:paraId="5CF9F310" w14:textId="77777777" w:rsidR="005536A0" w:rsidRDefault="005536A0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28819AA2" w:rsidR="007C4EE9" w:rsidRDefault="007C4EE9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</w:p>
    <w:p w14:paraId="498A3D59" w14:textId="77777777" w:rsidR="009B6E9D" w:rsidRPr="007C4EE9" w:rsidRDefault="009B6E9D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3B6932F3" w14:textId="033667C1" w:rsidR="0063172B" w:rsidRPr="0063172B" w:rsidRDefault="0063172B" w:rsidP="008C3C25">
      <w:pPr>
        <w:pStyle w:val="PargrafodaLista"/>
        <w:numPr>
          <w:ilvl w:val="0"/>
          <w:numId w:val="29"/>
        </w:numPr>
        <w:rPr>
          <w:rFonts w:ascii="Poppins Light" w:hAnsi="Poppins Light" w:cs="Poppins Light"/>
          <w:noProof/>
        </w:rPr>
      </w:pPr>
      <w:r w:rsidRPr="662BA647">
        <w:rPr>
          <w:rFonts w:ascii="Poppins Light" w:hAnsi="Poppins Light" w:cs="Poppins Light"/>
          <w:noProof/>
        </w:rPr>
        <w:t xml:space="preserve">Abra o arquivo Excel onde </w:t>
      </w:r>
      <w:r w:rsidR="00DF414E">
        <w:rPr>
          <w:rFonts w:ascii="Poppins Light" w:hAnsi="Poppins Light" w:cs="Poppins Light"/>
          <w:noProof/>
        </w:rPr>
        <w:t>está o</w:t>
      </w:r>
      <w:r w:rsidRPr="662BA647">
        <w:rPr>
          <w:rFonts w:ascii="Poppins Light" w:hAnsi="Poppins Light" w:cs="Poppins Light"/>
          <w:noProof/>
        </w:rPr>
        <w:t xml:space="preserve"> </w:t>
      </w:r>
      <w:r w:rsidR="004A503B">
        <w:rPr>
          <w:rFonts w:ascii="Poppins Light" w:hAnsi="Poppins Light" w:cs="Poppins Light"/>
          <w:noProof/>
        </w:rPr>
        <w:t>b</w:t>
      </w:r>
      <w:r w:rsidR="004A503B" w:rsidRPr="662BA647">
        <w:rPr>
          <w:rFonts w:ascii="Poppins Light" w:hAnsi="Poppins Light" w:cs="Poppins Light"/>
          <w:noProof/>
        </w:rPr>
        <w:t xml:space="preserve">alanço </w:t>
      </w:r>
      <w:r w:rsidR="004A503B">
        <w:rPr>
          <w:rFonts w:ascii="Poppins Light" w:hAnsi="Poppins Light" w:cs="Poppins Light"/>
          <w:noProof/>
        </w:rPr>
        <w:t>p</w:t>
      </w:r>
      <w:r w:rsidR="004A503B" w:rsidRPr="662BA647">
        <w:rPr>
          <w:rFonts w:ascii="Poppins Light" w:hAnsi="Poppins Light" w:cs="Poppins Light"/>
          <w:noProof/>
        </w:rPr>
        <w:t xml:space="preserve">atrimonial </w:t>
      </w:r>
      <w:r w:rsidRPr="662BA647">
        <w:rPr>
          <w:rFonts w:ascii="Poppins Light" w:hAnsi="Poppins Light" w:cs="Poppins Light"/>
          <w:noProof/>
        </w:rPr>
        <w:t>já preenchido</w:t>
      </w:r>
      <w:r w:rsidR="18FCF42B" w:rsidRPr="662BA647">
        <w:rPr>
          <w:rFonts w:ascii="Poppins Light" w:hAnsi="Poppins Light" w:cs="Poppins Light"/>
          <w:noProof/>
        </w:rPr>
        <w:t xml:space="preserve"> com os dados da atividade da aula 1</w:t>
      </w:r>
      <w:r w:rsidRPr="662BA647">
        <w:rPr>
          <w:rFonts w:ascii="Poppins Light" w:hAnsi="Poppins Light" w:cs="Poppins Light"/>
          <w:noProof/>
        </w:rPr>
        <w:t>.</w:t>
      </w:r>
    </w:p>
    <w:p w14:paraId="4DD45C48" w14:textId="407DCAAF" w:rsidR="0063172B" w:rsidRPr="0063172B" w:rsidRDefault="00DF414E" w:rsidP="008C3C25">
      <w:pPr>
        <w:pStyle w:val="PargrafodaLista"/>
        <w:numPr>
          <w:ilvl w:val="0"/>
          <w:numId w:val="29"/>
        </w:num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b/>
          <w:bCs/>
          <w:noProof/>
        </w:rPr>
        <w:t>C</w:t>
      </w:r>
      <w:r w:rsidR="0063172B" w:rsidRPr="0063172B">
        <w:rPr>
          <w:rFonts w:ascii="Poppins Light" w:hAnsi="Poppins Light" w:cs="Poppins Light"/>
          <w:b/>
          <w:bCs/>
          <w:noProof/>
        </w:rPr>
        <w:t>ri</w:t>
      </w:r>
      <w:r>
        <w:rPr>
          <w:rFonts w:ascii="Poppins Light" w:hAnsi="Poppins Light" w:cs="Poppins Light"/>
          <w:b/>
          <w:bCs/>
          <w:noProof/>
        </w:rPr>
        <w:t xml:space="preserve">e </w:t>
      </w:r>
      <w:r w:rsidR="0063172B" w:rsidRPr="0063172B">
        <w:rPr>
          <w:rFonts w:ascii="Poppins Light" w:hAnsi="Poppins Light" w:cs="Poppins Light"/>
          <w:b/>
          <w:bCs/>
          <w:noProof/>
        </w:rPr>
        <w:t>fórmulas no</w:t>
      </w:r>
      <w:r w:rsidR="00F12B2C">
        <w:rPr>
          <w:rFonts w:ascii="Poppins Light" w:hAnsi="Poppins Light" w:cs="Poppins Light"/>
          <w:b/>
          <w:bCs/>
          <w:noProof/>
        </w:rPr>
        <w:t>s locais indicados na planilha,</w:t>
      </w:r>
      <w:r w:rsidR="0063172B" w:rsidRPr="0063172B">
        <w:rPr>
          <w:rFonts w:ascii="Poppins Light" w:hAnsi="Poppins Light" w:cs="Poppins Light"/>
          <w:noProof/>
        </w:rPr>
        <w:t xml:space="preserve"> para calcular os seguintes índices:</w:t>
      </w:r>
    </w:p>
    <w:p w14:paraId="66E52559" w14:textId="2467B0FE" w:rsidR="0063172B" w:rsidRPr="0063172B" w:rsidRDefault="0063172B" w:rsidP="008C3C25">
      <w:pPr>
        <w:pStyle w:val="PargrafodaLista"/>
        <w:numPr>
          <w:ilvl w:val="1"/>
          <w:numId w:val="29"/>
        </w:numPr>
        <w:rPr>
          <w:rFonts w:ascii="Poppins Light" w:hAnsi="Poppins Light" w:cs="Poppins Light"/>
          <w:noProof/>
        </w:rPr>
      </w:pPr>
      <w:r w:rsidRPr="0063172B">
        <w:rPr>
          <w:rFonts w:ascii="Poppins Light" w:hAnsi="Poppins Light" w:cs="Poppins Light"/>
          <w:noProof/>
        </w:rPr>
        <w:t xml:space="preserve">Liquidez </w:t>
      </w:r>
      <w:r w:rsidR="004A503B">
        <w:rPr>
          <w:rFonts w:ascii="Poppins Light" w:hAnsi="Poppins Light" w:cs="Poppins Light"/>
          <w:noProof/>
        </w:rPr>
        <w:t>c</w:t>
      </w:r>
      <w:r w:rsidR="004A503B" w:rsidRPr="0063172B">
        <w:rPr>
          <w:rFonts w:ascii="Poppins Light" w:hAnsi="Poppins Light" w:cs="Poppins Light"/>
          <w:noProof/>
        </w:rPr>
        <w:t>orrente</w:t>
      </w:r>
      <w:r w:rsidR="004A503B">
        <w:rPr>
          <w:rFonts w:ascii="Poppins Light" w:hAnsi="Poppins Light" w:cs="Poppins Light"/>
          <w:noProof/>
        </w:rPr>
        <w:t>.</w:t>
      </w:r>
    </w:p>
    <w:p w14:paraId="7FD6B672" w14:textId="08E969C9" w:rsidR="0063172B" w:rsidRPr="0063172B" w:rsidRDefault="0063172B" w:rsidP="008C3C25">
      <w:pPr>
        <w:pStyle w:val="PargrafodaLista"/>
        <w:numPr>
          <w:ilvl w:val="1"/>
          <w:numId w:val="29"/>
        </w:numPr>
        <w:rPr>
          <w:rFonts w:ascii="Poppins Light" w:hAnsi="Poppins Light" w:cs="Poppins Light"/>
          <w:noProof/>
        </w:rPr>
      </w:pPr>
      <w:r w:rsidRPr="0063172B">
        <w:rPr>
          <w:rFonts w:ascii="Poppins Light" w:hAnsi="Poppins Light" w:cs="Poppins Light"/>
          <w:noProof/>
        </w:rPr>
        <w:t xml:space="preserve">Liquidez </w:t>
      </w:r>
      <w:r w:rsidR="004A503B">
        <w:rPr>
          <w:rFonts w:ascii="Poppins Light" w:hAnsi="Poppins Light" w:cs="Poppins Light"/>
          <w:noProof/>
        </w:rPr>
        <w:t>s</w:t>
      </w:r>
      <w:r w:rsidR="004A503B" w:rsidRPr="0063172B">
        <w:rPr>
          <w:rFonts w:ascii="Poppins Light" w:hAnsi="Poppins Light" w:cs="Poppins Light"/>
          <w:noProof/>
        </w:rPr>
        <w:t>eca</w:t>
      </w:r>
      <w:r w:rsidR="004A503B">
        <w:rPr>
          <w:rFonts w:ascii="Poppins Light" w:hAnsi="Poppins Light" w:cs="Poppins Light"/>
          <w:noProof/>
        </w:rPr>
        <w:t>.</w:t>
      </w:r>
    </w:p>
    <w:p w14:paraId="6B2241ED" w14:textId="17B1AF05" w:rsidR="0063172B" w:rsidRPr="0063172B" w:rsidRDefault="0063172B" w:rsidP="008C3C25">
      <w:pPr>
        <w:pStyle w:val="PargrafodaLista"/>
        <w:numPr>
          <w:ilvl w:val="1"/>
          <w:numId w:val="29"/>
        </w:numPr>
        <w:rPr>
          <w:rFonts w:ascii="Poppins Light" w:hAnsi="Poppins Light" w:cs="Poppins Light"/>
          <w:noProof/>
        </w:rPr>
      </w:pPr>
      <w:r w:rsidRPr="0063172B">
        <w:rPr>
          <w:rFonts w:ascii="Poppins Light" w:hAnsi="Poppins Light" w:cs="Poppins Light"/>
          <w:noProof/>
        </w:rPr>
        <w:t>Endividamento</w:t>
      </w:r>
      <w:r w:rsidR="004A503B">
        <w:rPr>
          <w:rFonts w:ascii="Poppins Light" w:hAnsi="Poppins Light" w:cs="Poppins Light"/>
          <w:noProof/>
        </w:rPr>
        <w:t>.</w:t>
      </w:r>
    </w:p>
    <w:p w14:paraId="1C480D85" w14:textId="72FDE28C" w:rsidR="0063172B" w:rsidRPr="0063172B" w:rsidRDefault="0063172B" w:rsidP="008C3C25">
      <w:pPr>
        <w:pStyle w:val="PargrafodaLista"/>
        <w:numPr>
          <w:ilvl w:val="1"/>
          <w:numId w:val="29"/>
        </w:numPr>
        <w:rPr>
          <w:rFonts w:ascii="Poppins Light" w:hAnsi="Poppins Light" w:cs="Poppins Light"/>
          <w:noProof/>
        </w:rPr>
      </w:pPr>
      <w:r w:rsidRPr="0063172B">
        <w:rPr>
          <w:rFonts w:ascii="Poppins Light" w:hAnsi="Poppins Light" w:cs="Poppins Light"/>
          <w:noProof/>
        </w:rPr>
        <w:t xml:space="preserve">Composição do </w:t>
      </w:r>
      <w:r w:rsidR="004A503B">
        <w:rPr>
          <w:rFonts w:ascii="Poppins Light" w:hAnsi="Poppins Light" w:cs="Poppins Light"/>
          <w:noProof/>
        </w:rPr>
        <w:t>e</w:t>
      </w:r>
      <w:r w:rsidR="004A503B" w:rsidRPr="0063172B">
        <w:rPr>
          <w:rFonts w:ascii="Poppins Light" w:hAnsi="Poppins Light" w:cs="Poppins Light"/>
          <w:noProof/>
        </w:rPr>
        <w:t>ndividamento</w:t>
      </w:r>
      <w:r w:rsidR="006D41E8">
        <w:rPr>
          <w:rFonts w:ascii="Poppins Light" w:hAnsi="Poppins Light" w:cs="Poppins Light"/>
          <w:noProof/>
        </w:rPr>
        <w:t>.</w:t>
      </w:r>
    </w:p>
    <w:p w14:paraId="6BE53810" w14:textId="2F0440C8" w:rsidR="0063172B" w:rsidRPr="0063172B" w:rsidRDefault="0063172B" w:rsidP="008C3C25">
      <w:pPr>
        <w:pStyle w:val="PargrafodaLista"/>
        <w:numPr>
          <w:ilvl w:val="0"/>
          <w:numId w:val="29"/>
        </w:numPr>
        <w:rPr>
          <w:rFonts w:ascii="Poppins Light" w:hAnsi="Poppins Light" w:cs="Poppins Light"/>
          <w:noProof/>
        </w:rPr>
      </w:pPr>
      <w:r w:rsidRPr="0063172B">
        <w:rPr>
          <w:rFonts w:ascii="Poppins Light" w:hAnsi="Poppins Light" w:cs="Poppins Light"/>
          <w:noProof/>
        </w:rPr>
        <w:t xml:space="preserve">Verifique se os valores dos indicadores calculados </w:t>
      </w:r>
      <w:r w:rsidR="007E4ED1">
        <w:rPr>
          <w:rFonts w:ascii="Poppins Light" w:hAnsi="Poppins Light" w:cs="Poppins Light"/>
          <w:noProof/>
        </w:rPr>
        <w:t xml:space="preserve">estão </w:t>
      </w:r>
      <w:r w:rsidR="007E4ED1" w:rsidRPr="007E4ED1">
        <w:rPr>
          <w:rFonts w:ascii="Poppins Light" w:hAnsi="Poppins Light" w:cs="Poppins Light"/>
          <w:noProof/>
        </w:rPr>
        <w:t xml:space="preserve">coerentes e consistentes com os </w:t>
      </w:r>
      <w:r w:rsidR="007E4ED1">
        <w:rPr>
          <w:rFonts w:ascii="Poppins Light" w:hAnsi="Poppins Light" w:cs="Poppins Light"/>
          <w:noProof/>
        </w:rPr>
        <w:t xml:space="preserve">valores </w:t>
      </w:r>
      <w:r w:rsidR="007E4ED1" w:rsidRPr="007E4ED1">
        <w:rPr>
          <w:rFonts w:ascii="Poppins Light" w:hAnsi="Poppins Light" w:cs="Poppins Light"/>
          <w:noProof/>
        </w:rPr>
        <w:t xml:space="preserve">apresentados no </w:t>
      </w:r>
      <w:r w:rsidR="004A503B">
        <w:rPr>
          <w:rFonts w:ascii="Poppins Light" w:hAnsi="Poppins Light" w:cs="Poppins Light"/>
          <w:noProof/>
        </w:rPr>
        <w:t>b</w:t>
      </w:r>
      <w:r w:rsidR="004A503B" w:rsidRPr="007E4ED1">
        <w:rPr>
          <w:rFonts w:ascii="Poppins Light" w:hAnsi="Poppins Light" w:cs="Poppins Light"/>
          <w:noProof/>
        </w:rPr>
        <w:t xml:space="preserve">alanço </w:t>
      </w:r>
      <w:r w:rsidR="004A503B">
        <w:rPr>
          <w:rFonts w:ascii="Poppins Light" w:hAnsi="Poppins Light" w:cs="Poppins Light"/>
          <w:noProof/>
        </w:rPr>
        <w:t>p</w:t>
      </w:r>
      <w:r w:rsidR="004A503B" w:rsidRPr="007E4ED1">
        <w:rPr>
          <w:rFonts w:ascii="Poppins Light" w:hAnsi="Poppins Light" w:cs="Poppins Light"/>
          <w:noProof/>
        </w:rPr>
        <w:t>atrimonial</w:t>
      </w:r>
      <w:r w:rsidR="007E4ED1">
        <w:rPr>
          <w:rFonts w:ascii="Poppins Light" w:hAnsi="Poppins Light" w:cs="Poppins Light"/>
          <w:noProof/>
        </w:rPr>
        <w:t>.</w:t>
      </w:r>
    </w:p>
    <w:p w14:paraId="53A4BE77" w14:textId="344EA097" w:rsidR="0063172B" w:rsidRPr="0063172B" w:rsidRDefault="0063172B" w:rsidP="008C3C25">
      <w:pPr>
        <w:pStyle w:val="PargrafodaLista"/>
        <w:numPr>
          <w:ilvl w:val="0"/>
          <w:numId w:val="29"/>
        </w:numPr>
        <w:rPr>
          <w:rFonts w:ascii="Poppins Light" w:hAnsi="Poppins Light" w:cs="Poppins Light"/>
          <w:noProof/>
        </w:rPr>
      </w:pPr>
      <w:r w:rsidRPr="0063172B">
        <w:rPr>
          <w:rFonts w:ascii="Poppins Light" w:hAnsi="Poppins Light" w:cs="Poppins Light"/>
          <w:noProof/>
        </w:rPr>
        <w:t>Depois de concluir os cálculos, revise os resultados e faça as correções necessárias</w:t>
      </w:r>
      <w:r w:rsidR="007E4ED1">
        <w:rPr>
          <w:rFonts w:ascii="Poppins Light" w:hAnsi="Poppins Light" w:cs="Poppins Light"/>
          <w:noProof/>
        </w:rPr>
        <w:t>.</w:t>
      </w:r>
    </w:p>
    <w:p w14:paraId="540143B1" w14:textId="77777777" w:rsidR="0063172B" w:rsidRDefault="0063172B" w:rsidP="00CD1A13">
      <w:pPr>
        <w:ind w:left="360"/>
        <w:jc w:val="both"/>
        <w:rPr>
          <w:rFonts w:ascii="Poppins Light" w:hAnsi="Poppins Light" w:cs="Poppins Light"/>
          <w:noProof/>
        </w:rPr>
      </w:pPr>
    </w:p>
    <w:p w14:paraId="023CBDE1" w14:textId="77777777" w:rsidR="00C40AB0" w:rsidRDefault="00C40AB0" w:rsidP="00C40A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6A3EBA0" w14:textId="77777777" w:rsidR="007E4ED1" w:rsidRDefault="007E4ED1" w:rsidP="00C40A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D1A364B" w14:textId="2FC0E7C7" w:rsidR="007E4ED1" w:rsidRDefault="007E4ED1" w:rsidP="00C40A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3AFBE8A" w14:textId="77777777" w:rsidR="007E4ED1" w:rsidRDefault="007E4ED1" w:rsidP="00C40AB0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D2C9B35" w14:textId="77777777" w:rsidR="00C40AB0" w:rsidRDefault="00C40AB0" w:rsidP="00C40AB0">
      <w:pPr>
        <w:rPr>
          <w:rFonts w:ascii="Poppins" w:hAnsi="Poppins" w:cs="Poppins"/>
          <w:b/>
          <w:bCs/>
          <w:noProof/>
          <w:sz w:val="32"/>
          <w:szCs w:val="32"/>
        </w:rPr>
      </w:pPr>
    </w:p>
    <w:sectPr w:rsidR="00C40AB0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4C178" w14:textId="77777777" w:rsidR="00E533C6" w:rsidRDefault="00E533C6">
      <w:r>
        <w:separator/>
      </w:r>
    </w:p>
  </w:endnote>
  <w:endnote w:type="continuationSeparator" w:id="0">
    <w:p w14:paraId="427BE8EB" w14:textId="77777777" w:rsidR="00E533C6" w:rsidRDefault="00E533C6">
      <w:r>
        <w:continuationSeparator/>
      </w:r>
    </w:p>
  </w:endnote>
  <w:endnote w:type="continuationNotice" w:id="1">
    <w:p w14:paraId="60A2C0D1" w14:textId="77777777" w:rsidR="00E533C6" w:rsidRDefault="00E53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60AF7125" w14:textId="0EA8ED0C" w:rsidR="003A7869" w:rsidRPr="003A7869" w:rsidRDefault="003A7869" w:rsidP="003A7869">
            <w:pPr>
              <w:pStyle w:val="Rodap"/>
              <w:rPr>
                <w:rFonts w:ascii="Poppins" w:hAnsi="Poppins" w:cs="Poppins"/>
                <w:sz w:val="20"/>
                <w:szCs w:val="20"/>
              </w:rPr>
            </w:pPr>
            <w:r w:rsidRPr="003A7869">
              <w:rPr>
                <w:rFonts w:ascii="Poppins" w:hAnsi="Poppins" w:cs="Poppins"/>
                <w:sz w:val="20"/>
                <w:szCs w:val="20"/>
              </w:rPr>
              <w:t>[ADMINISTRAÇÃO]</w:t>
            </w:r>
            <w:r w:rsidRPr="003A7869">
              <w:rPr>
                <w:rFonts w:ascii="Poppins" w:hAnsi="Poppins" w:cs="Poppins"/>
                <w:sz w:val="20"/>
                <w:szCs w:val="20"/>
              </w:rPr>
              <w:tab/>
            </w:r>
            <w:r w:rsidR="001E1DAB">
              <w:rPr>
                <w:rFonts w:ascii="Poppins" w:hAnsi="Poppins" w:cs="Poppins"/>
                <w:sz w:val="20"/>
                <w:szCs w:val="20"/>
              </w:rPr>
              <w:t xml:space="preserve">           </w:t>
            </w:r>
            <w:proofErr w:type="gramStart"/>
            <w:r w:rsidR="001E1DAB">
              <w:rPr>
                <w:rFonts w:ascii="Poppins" w:hAnsi="Poppins" w:cs="Poppins"/>
                <w:sz w:val="20"/>
                <w:szCs w:val="20"/>
              </w:rPr>
              <w:t xml:space="preserve">   </w:t>
            </w:r>
            <w:r w:rsidRPr="003A7869">
              <w:rPr>
                <w:rFonts w:ascii="Poppins" w:hAnsi="Poppins" w:cs="Poppins"/>
                <w:sz w:val="20"/>
                <w:szCs w:val="20"/>
              </w:rPr>
              <w:t>[</w:t>
            </w:r>
            <w:proofErr w:type="gramEnd"/>
            <w:r w:rsidRPr="003A7869">
              <w:rPr>
                <w:rFonts w:ascii="Poppins" w:hAnsi="Poppins" w:cs="Poppins"/>
                <w:sz w:val="20"/>
                <w:szCs w:val="20"/>
              </w:rPr>
              <w:t>BALANÇO PATRIMONIAL]</w:t>
            </w:r>
            <w:r w:rsidR="001E1DAB">
              <w:rPr>
                <w:rFonts w:ascii="Poppins" w:hAnsi="Poppins" w:cs="Poppins"/>
                <w:sz w:val="20"/>
                <w:szCs w:val="20"/>
              </w:rPr>
              <w:t xml:space="preserve">              </w:t>
            </w:r>
            <w:r w:rsidR="001E1DAB" w:rsidRPr="001E1DAB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1E1DAB" w:rsidRPr="003A7869">
              <w:rPr>
                <w:rFonts w:ascii="Poppins" w:hAnsi="Poppins" w:cs="Poppins"/>
                <w:sz w:val="20"/>
                <w:szCs w:val="20"/>
              </w:rPr>
              <w:t>[</w:t>
            </w:r>
            <w:r w:rsidR="001E1DAB">
              <w:rPr>
                <w:rFonts w:ascii="Poppins" w:hAnsi="Poppins" w:cs="Poppins"/>
                <w:sz w:val="20"/>
                <w:szCs w:val="20"/>
              </w:rPr>
              <w:t>GESTÃO FINANCEIRA E CONTABILIDADE</w:t>
            </w:r>
            <w:r w:rsidR="001E1DAB" w:rsidRPr="003A786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9CA97" w14:textId="77777777" w:rsidR="00E533C6" w:rsidRDefault="00E533C6">
      <w:r>
        <w:separator/>
      </w:r>
    </w:p>
  </w:footnote>
  <w:footnote w:type="continuationSeparator" w:id="0">
    <w:p w14:paraId="6DE57E29" w14:textId="77777777" w:rsidR="00E533C6" w:rsidRDefault="00E533C6">
      <w:r>
        <w:continuationSeparator/>
      </w:r>
    </w:p>
  </w:footnote>
  <w:footnote w:type="continuationNotice" w:id="1">
    <w:p w14:paraId="001822A9" w14:textId="77777777" w:rsidR="00E533C6" w:rsidRDefault="00E533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168C8"/>
    <w:multiLevelType w:val="hybridMultilevel"/>
    <w:tmpl w:val="2E96A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2907"/>
    <w:multiLevelType w:val="multilevel"/>
    <w:tmpl w:val="3A9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DB0A19"/>
    <w:multiLevelType w:val="hybridMultilevel"/>
    <w:tmpl w:val="28FCA7F8"/>
    <w:lvl w:ilvl="0" w:tplc="79F88D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C8CDB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6B2F1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5C66B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3420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B46A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3DA3C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C6D0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809A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436FF5"/>
    <w:multiLevelType w:val="hybridMultilevel"/>
    <w:tmpl w:val="CDFCF31C"/>
    <w:lvl w:ilvl="0" w:tplc="1C648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89A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C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E0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A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C4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2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4C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7728627">
    <w:abstractNumId w:val="12"/>
  </w:num>
  <w:num w:numId="2" w16cid:durableId="1115713199">
    <w:abstractNumId w:val="13"/>
  </w:num>
  <w:num w:numId="3" w16cid:durableId="1821843517">
    <w:abstractNumId w:val="35"/>
  </w:num>
  <w:num w:numId="4" w16cid:durableId="1682665340">
    <w:abstractNumId w:val="18"/>
  </w:num>
  <w:num w:numId="5" w16cid:durableId="1869172155">
    <w:abstractNumId w:val="17"/>
  </w:num>
  <w:num w:numId="6" w16cid:durableId="2130270295">
    <w:abstractNumId w:val="5"/>
  </w:num>
  <w:num w:numId="7" w16cid:durableId="399209311">
    <w:abstractNumId w:val="21"/>
  </w:num>
  <w:num w:numId="8" w16cid:durableId="1817646028">
    <w:abstractNumId w:val="6"/>
  </w:num>
  <w:num w:numId="9" w16cid:durableId="1369725194">
    <w:abstractNumId w:val="0"/>
  </w:num>
  <w:num w:numId="10" w16cid:durableId="1187135335">
    <w:abstractNumId w:val="28"/>
  </w:num>
  <w:num w:numId="11" w16cid:durableId="822501124">
    <w:abstractNumId w:val="34"/>
  </w:num>
  <w:num w:numId="12" w16cid:durableId="886260061">
    <w:abstractNumId w:val="24"/>
  </w:num>
  <w:num w:numId="13" w16cid:durableId="653338272">
    <w:abstractNumId w:val="25"/>
  </w:num>
  <w:num w:numId="14" w16cid:durableId="641421561">
    <w:abstractNumId w:val="2"/>
  </w:num>
  <w:num w:numId="15" w16cid:durableId="1834880282">
    <w:abstractNumId w:val="33"/>
  </w:num>
  <w:num w:numId="16" w16cid:durableId="542444203">
    <w:abstractNumId w:val="16"/>
  </w:num>
  <w:num w:numId="17" w16cid:durableId="1355957504">
    <w:abstractNumId w:val="20"/>
  </w:num>
  <w:num w:numId="18" w16cid:durableId="600256385">
    <w:abstractNumId w:val="11"/>
  </w:num>
  <w:num w:numId="19" w16cid:durableId="179781391">
    <w:abstractNumId w:val="27"/>
  </w:num>
  <w:num w:numId="20" w16cid:durableId="1995453615">
    <w:abstractNumId w:val="29"/>
  </w:num>
  <w:num w:numId="21" w16cid:durableId="1665205267">
    <w:abstractNumId w:val="15"/>
  </w:num>
  <w:num w:numId="22" w16cid:durableId="431048332">
    <w:abstractNumId w:val="1"/>
  </w:num>
  <w:num w:numId="23" w16cid:durableId="2629983">
    <w:abstractNumId w:val="14"/>
  </w:num>
  <w:num w:numId="24" w16cid:durableId="403602571">
    <w:abstractNumId w:val="3"/>
  </w:num>
  <w:num w:numId="25" w16cid:durableId="1872568200">
    <w:abstractNumId w:val="31"/>
  </w:num>
  <w:num w:numId="26" w16cid:durableId="359748355">
    <w:abstractNumId w:val="8"/>
  </w:num>
  <w:num w:numId="27" w16cid:durableId="1477913678">
    <w:abstractNumId w:val="10"/>
  </w:num>
  <w:num w:numId="28" w16cid:durableId="665281513">
    <w:abstractNumId w:val="4"/>
  </w:num>
  <w:num w:numId="29" w16cid:durableId="1456412228">
    <w:abstractNumId w:val="30"/>
  </w:num>
  <w:num w:numId="30" w16cid:durableId="223837625">
    <w:abstractNumId w:val="19"/>
  </w:num>
  <w:num w:numId="31" w16cid:durableId="117644552">
    <w:abstractNumId w:val="23"/>
  </w:num>
  <w:num w:numId="32" w16cid:durableId="1151866315">
    <w:abstractNumId w:val="9"/>
  </w:num>
  <w:num w:numId="33" w16cid:durableId="438916045">
    <w:abstractNumId w:val="32"/>
  </w:num>
  <w:num w:numId="34" w16cid:durableId="210577078">
    <w:abstractNumId w:val="22"/>
  </w:num>
  <w:num w:numId="35" w16cid:durableId="1068841214">
    <w:abstractNumId w:val="26"/>
  </w:num>
  <w:num w:numId="36" w16cid:durableId="1266229420">
    <w:abstractNumId w:val="36"/>
  </w:num>
  <w:num w:numId="37" w16cid:durableId="137634588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23DB"/>
    <w:rsid w:val="000127B4"/>
    <w:rsid w:val="000278D8"/>
    <w:rsid w:val="00036CA8"/>
    <w:rsid w:val="000906B5"/>
    <w:rsid w:val="00093C5A"/>
    <w:rsid w:val="000946A2"/>
    <w:rsid w:val="0009588F"/>
    <w:rsid w:val="000A19DA"/>
    <w:rsid w:val="000A4E65"/>
    <w:rsid w:val="000A6125"/>
    <w:rsid w:val="000C031D"/>
    <w:rsid w:val="000C07A9"/>
    <w:rsid w:val="000C1D72"/>
    <w:rsid w:val="000C6619"/>
    <w:rsid w:val="000D0F69"/>
    <w:rsid w:val="000D2700"/>
    <w:rsid w:val="000E122A"/>
    <w:rsid w:val="000F1396"/>
    <w:rsid w:val="000F638B"/>
    <w:rsid w:val="000F7DE9"/>
    <w:rsid w:val="0011504E"/>
    <w:rsid w:val="001156A3"/>
    <w:rsid w:val="001244DD"/>
    <w:rsid w:val="00124756"/>
    <w:rsid w:val="001364E9"/>
    <w:rsid w:val="00160058"/>
    <w:rsid w:val="00160195"/>
    <w:rsid w:val="00161E11"/>
    <w:rsid w:val="0016362C"/>
    <w:rsid w:val="001944FA"/>
    <w:rsid w:val="001A2D86"/>
    <w:rsid w:val="001A32C9"/>
    <w:rsid w:val="001B49AE"/>
    <w:rsid w:val="001C335A"/>
    <w:rsid w:val="001C4D65"/>
    <w:rsid w:val="001E1DAB"/>
    <w:rsid w:val="001E3F23"/>
    <w:rsid w:val="001E5DF5"/>
    <w:rsid w:val="001E70F2"/>
    <w:rsid w:val="001E7BC0"/>
    <w:rsid w:val="001F4877"/>
    <w:rsid w:val="001F6DFA"/>
    <w:rsid w:val="002038FB"/>
    <w:rsid w:val="00205090"/>
    <w:rsid w:val="0021605D"/>
    <w:rsid w:val="002344C7"/>
    <w:rsid w:val="002372B1"/>
    <w:rsid w:val="00251BEB"/>
    <w:rsid w:val="00252F67"/>
    <w:rsid w:val="00256D8D"/>
    <w:rsid w:val="00262357"/>
    <w:rsid w:val="002632D3"/>
    <w:rsid w:val="00264B6B"/>
    <w:rsid w:val="00276BBF"/>
    <w:rsid w:val="002779AE"/>
    <w:rsid w:val="002A43F6"/>
    <w:rsid w:val="002C62A7"/>
    <w:rsid w:val="002C6EC9"/>
    <w:rsid w:val="002D1A6D"/>
    <w:rsid w:val="002D3B45"/>
    <w:rsid w:val="002D51E3"/>
    <w:rsid w:val="002D7D02"/>
    <w:rsid w:val="002E324E"/>
    <w:rsid w:val="002E6314"/>
    <w:rsid w:val="002F51B7"/>
    <w:rsid w:val="002F6AD3"/>
    <w:rsid w:val="003009B4"/>
    <w:rsid w:val="00302950"/>
    <w:rsid w:val="003031BD"/>
    <w:rsid w:val="00330116"/>
    <w:rsid w:val="00331BB8"/>
    <w:rsid w:val="003365AE"/>
    <w:rsid w:val="003443A2"/>
    <w:rsid w:val="0036236C"/>
    <w:rsid w:val="00367073"/>
    <w:rsid w:val="00367C72"/>
    <w:rsid w:val="00370F4D"/>
    <w:rsid w:val="003741DF"/>
    <w:rsid w:val="00386C1D"/>
    <w:rsid w:val="003923D4"/>
    <w:rsid w:val="003A6FBA"/>
    <w:rsid w:val="003A7869"/>
    <w:rsid w:val="003B5155"/>
    <w:rsid w:val="003C032E"/>
    <w:rsid w:val="003D2CB7"/>
    <w:rsid w:val="003D71CA"/>
    <w:rsid w:val="003E3489"/>
    <w:rsid w:val="003E37C5"/>
    <w:rsid w:val="003F4BC7"/>
    <w:rsid w:val="004110FD"/>
    <w:rsid w:val="00415398"/>
    <w:rsid w:val="004175C6"/>
    <w:rsid w:val="00417D27"/>
    <w:rsid w:val="004217A6"/>
    <w:rsid w:val="004355BF"/>
    <w:rsid w:val="00454835"/>
    <w:rsid w:val="00456AD6"/>
    <w:rsid w:val="00456B59"/>
    <w:rsid w:val="004644E2"/>
    <w:rsid w:val="00464B32"/>
    <w:rsid w:val="00470338"/>
    <w:rsid w:val="004706C8"/>
    <w:rsid w:val="00470BCF"/>
    <w:rsid w:val="004814F3"/>
    <w:rsid w:val="00487616"/>
    <w:rsid w:val="00491C71"/>
    <w:rsid w:val="00492E04"/>
    <w:rsid w:val="004A503B"/>
    <w:rsid w:val="004B3492"/>
    <w:rsid w:val="004B60E5"/>
    <w:rsid w:val="004B66A3"/>
    <w:rsid w:val="004C0261"/>
    <w:rsid w:val="004D0B7A"/>
    <w:rsid w:val="004D63D0"/>
    <w:rsid w:val="004E192D"/>
    <w:rsid w:val="004E713D"/>
    <w:rsid w:val="004F0AB4"/>
    <w:rsid w:val="004F5419"/>
    <w:rsid w:val="005023F2"/>
    <w:rsid w:val="00507002"/>
    <w:rsid w:val="0051706D"/>
    <w:rsid w:val="005312E4"/>
    <w:rsid w:val="005323BE"/>
    <w:rsid w:val="005330E5"/>
    <w:rsid w:val="00542038"/>
    <w:rsid w:val="00544377"/>
    <w:rsid w:val="0054587F"/>
    <w:rsid w:val="005517B2"/>
    <w:rsid w:val="005536A0"/>
    <w:rsid w:val="005553E6"/>
    <w:rsid w:val="005726EC"/>
    <w:rsid w:val="00585F34"/>
    <w:rsid w:val="00585FA1"/>
    <w:rsid w:val="005867CA"/>
    <w:rsid w:val="005A4461"/>
    <w:rsid w:val="005A5A09"/>
    <w:rsid w:val="005A7CE2"/>
    <w:rsid w:val="005B0A8C"/>
    <w:rsid w:val="005B51E0"/>
    <w:rsid w:val="005D2BC9"/>
    <w:rsid w:val="005D6C5F"/>
    <w:rsid w:val="005E4165"/>
    <w:rsid w:val="005F165E"/>
    <w:rsid w:val="005F74BB"/>
    <w:rsid w:val="006066D3"/>
    <w:rsid w:val="0060776C"/>
    <w:rsid w:val="00612AB9"/>
    <w:rsid w:val="00617539"/>
    <w:rsid w:val="00621CC8"/>
    <w:rsid w:val="0063172B"/>
    <w:rsid w:val="0063273B"/>
    <w:rsid w:val="00647328"/>
    <w:rsid w:val="00662E7D"/>
    <w:rsid w:val="00670455"/>
    <w:rsid w:val="00671F45"/>
    <w:rsid w:val="0067341F"/>
    <w:rsid w:val="00676B29"/>
    <w:rsid w:val="006B3AE9"/>
    <w:rsid w:val="006D41E8"/>
    <w:rsid w:val="006E3F8A"/>
    <w:rsid w:val="006F60E1"/>
    <w:rsid w:val="006F7093"/>
    <w:rsid w:val="007105BC"/>
    <w:rsid w:val="00737716"/>
    <w:rsid w:val="00756E4C"/>
    <w:rsid w:val="00760F76"/>
    <w:rsid w:val="0076325C"/>
    <w:rsid w:val="00764B33"/>
    <w:rsid w:val="007671B4"/>
    <w:rsid w:val="00773A8C"/>
    <w:rsid w:val="007806F5"/>
    <w:rsid w:val="0078262D"/>
    <w:rsid w:val="00791B25"/>
    <w:rsid w:val="0079501C"/>
    <w:rsid w:val="007A3224"/>
    <w:rsid w:val="007B6ABF"/>
    <w:rsid w:val="007C4EE9"/>
    <w:rsid w:val="007D05A1"/>
    <w:rsid w:val="007E4ED1"/>
    <w:rsid w:val="007F116C"/>
    <w:rsid w:val="00801C78"/>
    <w:rsid w:val="00814E58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80C97"/>
    <w:rsid w:val="00887961"/>
    <w:rsid w:val="008925A9"/>
    <w:rsid w:val="008A3B69"/>
    <w:rsid w:val="008A5BF4"/>
    <w:rsid w:val="008B4C24"/>
    <w:rsid w:val="008C3C25"/>
    <w:rsid w:val="008D4E8E"/>
    <w:rsid w:val="008E157D"/>
    <w:rsid w:val="008E6DA0"/>
    <w:rsid w:val="008F775A"/>
    <w:rsid w:val="00910559"/>
    <w:rsid w:val="0092769D"/>
    <w:rsid w:val="009379C7"/>
    <w:rsid w:val="009431D1"/>
    <w:rsid w:val="00966015"/>
    <w:rsid w:val="009836A7"/>
    <w:rsid w:val="00986AEB"/>
    <w:rsid w:val="00990077"/>
    <w:rsid w:val="009A336F"/>
    <w:rsid w:val="009B33B6"/>
    <w:rsid w:val="009B669A"/>
    <w:rsid w:val="009B6E9D"/>
    <w:rsid w:val="009D58E8"/>
    <w:rsid w:val="009D7C9A"/>
    <w:rsid w:val="009F68A5"/>
    <w:rsid w:val="009F7AB9"/>
    <w:rsid w:val="00A03B40"/>
    <w:rsid w:val="00A666C9"/>
    <w:rsid w:val="00A66FED"/>
    <w:rsid w:val="00A67867"/>
    <w:rsid w:val="00A74C83"/>
    <w:rsid w:val="00A82FAF"/>
    <w:rsid w:val="00A903B7"/>
    <w:rsid w:val="00A957A2"/>
    <w:rsid w:val="00AA60A0"/>
    <w:rsid w:val="00AD78A6"/>
    <w:rsid w:val="00B00F1C"/>
    <w:rsid w:val="00B135AC"/>
    <w:rsid w:val="00B156D0"/>
    <w:rsid w:val="00B158AD"/>
    <w:rsid w:val="00B176A4"/>
    <w:rsid w:val="00B21BC7"/>
    <w:rsid w:val="00B27020"/>
    <w:rsid w:val="00B323F8"/>
    <w:rsid w:val="00B43062"/>
    <w:rsid w:val="00B45591"/>
    <w:rsid w:val="00B55097"/>
    <w:rsid w:val="00B564F6"/>
    <w:rsid w:val="00B645F5"/>
    <w:rsid w:val="00B817EF"/>
    <w:rsid w:val="00B93B8C"/>
    <w:rsid w:val="00BA27DC"/>
    <w:rsid w:val="00BA6A76"/>
    <w:rsid w:val="00BB242A"/>
    <w:rsid w:val="00BC12C8"/>
    <w:rsid w:val="00BC3722"/>
    <w:rsid w:val="00BE09AB"/>
    <w:rsid w:val="00BE0A5B"/>
    <w:rsid w:val="00BE3D39"/>
    <w:rsid w:val="00BE4FC8"/>
    <w:rsid w:val="00C12E4A"/>
    <w:rsid w:val="00C271A3"/>
    <w:rsid w:val="00C37448"/>
    <w:rsid w:val="00C40AB0"/>
    <w:rsid w:val="00C42339"/>
    <w:rsid w:val="00C4723D"/>
    <w:rsid w:val="00C50970"/>
    <w:rsid w:val="00C53BEE"/>
    <w:rsid w:val="00C563A8"/>
    <w:rsid w:val="00C6070E"/>
    <w:rsid w:val="00C62CE1"/>
    <w:rsid w:val="00C74D2F"/>
    <w:rsid w:val="00C814A0"/>
    <w:rsid w:val="00C90EBB"/>
    <w:rsid w:val="00C95F67"/>
    <w:rsid w:val="00C9677C"/>
    <w:rsid w:val="00CA2269"/>
    <w:rsid w:val="00CA4523"/>
    <w:rsid w:val="00CA5C27"/>
    <w:rsid w:val="00CA7AC0"/>
    <w:rsid w:val="00CC2A45"/>
    <w:rsid w:val="00CD1A13"/>
    <w:rsid w:val="00CE0944"/>
    <w:rsid w:val="00CF6077"/>
    <w:rsid w:val="00CF76E4"/>
    <w:rsid w:val="00D030B3"/>
    <w:rsid w:val="00D0322A"/>
    <w:rsid w:val="00D03B93"/>
    <w:rsid w:val="00D05B9C"/>
    <w:rsid w:val="00D3012E"/>
    <w:rsid w:val="00D31B6B"/>
    <w:rsid w:val="00D32627"/>
    <w:rsid w:val="00D326A7"/>
    <w:rsid w:val="00D43B96"/>
    <w:rsid w:val="00D470F9"/>
    <w:rsid w:val="00D553AB"/>
    <w:rsid w:val="00D61A8F"/>
    <w:rsid w:val="00D66E6C"/>
    <w:rsid w:val="00D74279"/>
    <w:rsid w:val="00D768B7"/>
    <w:rsid w:val="00D838F9"/>
    <w:rsid w:val="00D843D6"/>
    <w:rsid w:val="00D93035"/>
    <w:rsid w:val="00D97C0B"/>
    <w:rsid w:val="00DA4EBA"/>
    <w:rsid w:val="00DC3E95"/>
    <w:rsid w:val="00DD5204"/>
    <w:rsid w:val="00DE0C0D"/>
    <w:rsid w:val="00DF414E"/>
    <w:rsid w:val="00E10D86"/>
    <w:rsid w:val="00E21EA3"/>
    <w:rsid w:val="00E227A8"/>
    <w:rsid w:val="00E400A6"/>
    <w:rsid w:val="00E533C6"/>
    <w:rsid w:val="00E60D99"/>
    <w:rsid w:val="00E63180"/>
    <w:rsid w:val="00E639B5"/>
    <w:rsid w:val="00E71901"/>
    <w:rsid w:val="00E724F7"/>
    <w:rsid w:val="00E7293C"/>
    <w:rsid w:val="00E72E84"/>
    <w:rsid w:val="00E73E76"/>
    <w:rsid w:val="00E77AF3"/>
    <w:rsid w:val="00E90845"/>
    <w:rsid w:val="00E9089B"/>
    <w:rsid w:val="00E9318A"/>
    <w:rsid w:val="00EA3B37"/>
    <w:rsid w:val="00EA48B1"/>
    <w:rsid w:val="00ED2DC2"/>
    <w:rsid w:val="00EF256C"/>
    <w:rsid w:val="00EF47B1"/>
    <w:rsid w:val="00EF4AFE"/>
    <w:rsid w:val="00F010F5"/>
    <w:rsid w:val="00F0189E"/>
    <w:rsid w:val="00F044D7"/>
    <w:rsid w:val="00F1017A"/>
    <w:rsid w:val="00F12B2C"/>
    <w:rsid w:val="00F15631"/>
    <w:rsid w:val="00F303B0"/>
    <w:rsid w:val="00F37B22"/>
    <w:rsid w:val="00F41A57"/>
    <w:rsid w:val="00F472E5"/>
    <w:rsid w:val="00F51FEF"/>
    <w:rsid w:val="00F52AA0"/>
    <w:rsid w:val="00F53BD2"/>
    <w:rsid w:val="00F57059"/>
    <w:rsid w:val="00F60FDC"/>
    <w:rsid w:val="00F6120D"/>
    <w:rsid w:val="00F71579"/>
    <w:rsid w:val="00F71D3A"/>
    <w:rsid w:val="00F76171"/>
    <w:rsid w:val="00F773C0"/>
    <w:rsid w:val="00F916C6"/>
    <w:rsid w:val="00F92123"/>
    <w:rsid w:val="00FB022E"/>
    <w:rsid w:val="00FD7F1E"/>
    <w:rsid w:val="00FE7DD7"/>
    <w:rsid w:val="00FF3340"/>
    <w:rsid w:val="00FF3ECB"/>
    <w:rsid w:val="00FF41DC"/>
    <w:rsid w:val="06E1D445"/>
    <w:rsid w:val="08C3A2B0"/>
    <w:rsid w:val="1655F087"/>
    <w:rsid w:val="168C71D8"/>
    <w:rsid w:val="18FCF42B"/>
    <w:rsid w:val="19A97DE4"/>
    <w:rsid w:val="1AC234E4"/>
    <w:rsid w:val="2CFF2FF6"/>
    <w:rsid w:val="39B54808"/>
    <w:rsid w:val="3B6FC24B"/>
    <w:rsid w:val="3E0916B3"/>
    <w:rsid w:val="5112215D"/>
    <w:rsid w:val="51CAC059"/>
    <w:rsid w:val="53D30F8F"/>
    <w:rsid w:val="565791E5"/>
    <w:rsid w:val="5760394C"/>
    <w:rsid w:val="5C1D4FB2"/>
    <w:rsid w:val="63387D65"/>
    <w:rsid w:val="63746BF1"/>
    <w:rsid w:val="662BA647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8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3.xml><?xml version="1.0" encoding="utf-8"?>
<ds:datastoreItem xmlns:ds="http://schemas.openxmlformats.org/officeDocument/2006/customXml" ds:itemID="{310FCFA6-8401-4FDF-9951-F301B9FDC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27</TotalTime>
  <Pages>1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Rodnei Corsini</cp:lastModifiedBy>
  <cp:revision>37</cp:revision>
  <cp:lastPrinted>2006-08-31T06:40:00Z</cp:lastPrinted>
  <dcterms:created xsi:type="dcterms:W3CDTF">2024-09-10T12:51:00Z</dcterms:created>
  <dcterms:modified xsi:type="dcterms:W3CDTF">2024-11-06T14:23:00Z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